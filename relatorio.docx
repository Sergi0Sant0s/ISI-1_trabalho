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59A6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42E36FAB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6DCBFDD8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48B66129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612A6F18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514BA51C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42B1B171" w14:textId="77777777" w:rsidR="00B108F8" w:rsidRDefault="00B108F8" w:rsidP="00C6554A">
      <w:pPr>
        <w:pStyle w:val="Fotografia"/>
        <w:rPr>
          <w:noProof/>
          <w:lang w:bidi="pt-PT"/>
        </w:rPr>
      </w:pPr>
    </w:p>
    <w:p w14:paraId="40A9993D" w14:textId="5E0A0D6B" w:rsidR="00C6554A" w:rsidRDefault="00B108F8" w:rsidP="00C6554A">
      <w:pPr>
        <w:pStyle w:val="Fotografia"/>
        <w:rPr>
          <w:noProof/>
          <w:lang w:bidi="pt-PT"/>
        </w:rPr>
      </w:pPr>
      <w:r>
        <w:rPr>
          <w:noProof/>
        </w:rPr>
        <w:drawing>
          <wp:inline distT="0" distB="0" distL="0" distR="0" wp14:anchorId="4B514AC0" wp14:editId="56535974">
            <wp:extent cx="5274310" cy="2279015"/>
            <wp:effectExtent l="0" t="0" r="2540" b="6985"/>
            <wp:docPr id="1" name="Imagem 1" descr="What Do We Do? - 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 We Do? - ET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801A" w14:textId="36B4D8EC" w:rsidR="00B108F8" w:rsidRDefault="00B108F8" w:rsidP="00C6554A">
      <w:pPr>
        <w:pStyle w:val="Fotografia"/>
        <w:rPr>
          <w:noProof/>
          <w:lang w:bidi="pt-PT"/>
        </w:rPr>
      </w:pPr>
    </w:p>
    <w:p w14:paraId="52F2A814" w14:textId="4226F902" w:rsidR="00B108F8" w:rsidRDefault="00B108F8" w:rsidP="00C6554A">
      <w:pPr>
        <w:pStyle w:val="Fotografia"/>
        <w:rPr>
          <w:noProof/>
          <w:lang w:bidi="pt-PT"/>
        </w:rPr>
      </w:pPr>
    </w:p>
    <w:p w14:paraId="6C2B9139" w14:textId="5E6F2D31" w:rsidR="00B108F8" w:rsidRDefault="00B108F8" w:rsidP="00C6554A">
      <w:pPr>
        <w:pStyle w:val="Fotografia"/>
        <w:rPr>
          <w:noProof/>
          <w:lang w:bidi="pt-PT"/>
        </w:rPr>
      </w:pPr>
    </w:p>
    <w:p w14:paraId="6A25A9CF" w14:textId="41F05173" w:rsidR="00B108F8" w:rsidRDefault="00B108F8" w:rsidP="00C6554A">
      <w:pPr>
        <w:pStyle w:val="Fotografia"/>
        <w:rPr>
          <w:noProof/>
          <w:lang w:bidi="pt-PT"/>
        </w:rPr>
      </w:pPr>
    </w:p>
    <w:p w14:paraId="3B718E28" w14:textId="0E676528" w:rsidR="00B108F8" w:rsidRDefault="00B108F8" w:rsidP="00C6554A">
      <w:pPr>
        <w:pStyle w:val="Fotografia"/>
        <w:rPr>
          <w:noProof/>
          <w:lang w:bidi="pt-PT"/>
        </w:rPr>
      </w:pPr>
    </w:p>
    <w:p w14:paraId="2FA07418" w14:textId="399277EA" w:rsidR="00B108F8" w:rsidRDefault="00B108F8" w:rsidP="00C6554A">
      <w:pPr>
        <w:pStyle w:val="Fotografia"/>
        <w:rPr>
          <w:noProof/>
          <w:lang w:bidi="pt-PT"/>
        </w:rPr>
      </w:pPr>
    </w:p>
    <w:p w14:paraId="430F1284" w14:textId="344628DF" w:rsidR="00B108F8" w:rsidRDefault="00B108F8" w:rsidP="00C6554A">
      <w:pPr>
        <w:pStyle w:val="Fotografia"/>
        <w:rPr>
          <w:noProof/>
          <w:lang w:bidi="pt-PT"/>
        </w:rPr>
      </w:pPr>
    </w:p>
    <w:p w14:paraId="1DF25B36" w14:textId="75A1F91C" w:rsidR="00B108F8" w:rsidRDefault="00B108F8" w:rsidP="00C6554A">
      <w:pPr>
        <w:pStyle w:val="Fotografia"/>
        <w:rPr>
          <w:noProof/>
          <w:lang w:bidi="pt-PT"/>
        </w:rPr>
      </w:pPr>
    </w:p>
    <w:p w14:paraId="486EA23E" w14:textId="77777777" w:rsidR="00B108F8" w:rsidRPr="008B5277" w:rsidRDefault="00B108F8" w:rsidP="00C6554A">
      <w:pPr>
        <w:pStyle w:val="Fotografia"/>
      </w:pPr>
    </w:p>
    <w:p w14:paraId="456888E2" w14:textId="4A78049A" w:rsidR="00C6554A" w:rsidRDefault="00401DC4" w:rsidP="00C6554A">
      <w:pPr>
        <w:pStyle w:val="Ttulo"/>
      </w:pPr>
      <w:r>
        <w:t>Processos ETL</w:t>
      </w:r>
    </w:p>
    <w:p w14:paraId="56582A21" w14:textId="3D0C04FA" w:rsidR="00C6554A" w:rsidRPr="00D5413C" w:rsidRDefault="00401DC4" w:rsidP="00C6554A">
      <w:pPr>
        <w:pStyle w:val="Subttulo"/>
      </w:pPr>
      <w:r>
        <w:t>Desenv</w:t>
      </w:r>
      <w:r w:rsidR="00D63A34">
        <w:t>olver processos etl</w:t>
      </w:r>
    </w:p>
    <w:p w14:paraId="0F5520A3" w14:textId="4F30C067" w:rsidR="00C6554A" w:rsidRDefault="00C604D5" w:rsidP="00C6554A">
      <w:pPr>
        <w:pStyle w:val="InformaesdeContacto"/>
      </w:pPr>
      <w:r>
        <w:br/>
        <w:t>Sérgio Santos</w:t>
      </w:r>
      <w:r w:rsidR="00C6554A">
        <w:rPr>
          <w:lang w:bidi="pt-PT"/>
        </w:rPr>
        <w:t xml:space="preserve"> | </w:t>
      </w:r>
      <w:r w:rsidRPr="00C604D5">
        <w:t>Integração de Sistemas de Informação</w:t>
      </w:r>
      <w:r w:rsidR="00C6554A">
        <w:rPr>
          <w:lang w:bidi="pt-PT"/>
        </w:rPr>
        <w:t xml:space="preserve"> | </w:t>
      </w:r>
      <w:r>
        <w:t>15/11/2020</w:t>
      </w:r>
      <w:r w:rsidR="00C6554A">
        <w:rPr>
          <w:lang w:bidi="pt-PT"/>
        </w:rPr>
        <w:br w:type="page"/>
      </w:r>
    </w:p>
    <w:p w14:paraId="4FD1CF3A" w14:textId="5C5914BC" w:rsidR="00C6554A" w:rsidRDefault="0012578E" w:rsidP="00C6554A">
      <w:pPr>
        <w:pStyle w:val="Ttulo1"/>
      </w:pPr>
      <w:r>
        <w:lastRenderedPageBreak/>
        <w:t>Introdução</w:t>
      </w:r>
    </w:p>
    <w:p w14:paraId="12DA08B8" w14:textId="78FFDC31" w:rsidR="00C6554A" w:rsidRDefault="00AE3E87" w:rsidP="00C6554A">
      <w:pPr>
        <w:pStyle w:val="Listacommarcas"/>
        <w:numPr>
          <w:ilvl w:val="0"/>
          <w:numId w:val="1"/>
        </w:numPr>
      </w:pPr>
      <w:r>
        <w:t xml:space="preserve">Com </w:t>
      </w:r>
      <w:r w:rsidR="00995EC5">
        <w:t xml:space="preserve">este trabalho pretende-se </w:t>
      </w:r>
      <w:r w:rsidR="00113977">
        <w:t xml:space="preserve">a utilizações de procedimentos ETL com </w:t>
      </w:r>
      <w:r w:rsidR="0004049D">
        <w:t xml:space="preserve">o objetivo de manipular </w:t>
      </w:r>
      <w:r w:rsidR="003D2F27">
        <w:t>diversas estruturas de dados.</w:t>
      </w:r>
    </w:p>
    <w:p w14:paraId="0AAF36F8" w14:textId="77777777" w:rsidR="008857ED" w:rsidRPr="00514122" w:rsidRDefault="008857ED" w:rsidP="008857ED">
      <w:pPr>
        <w:pStyle w:val="Listacommarcas"/>
        <w:numPr>
          <w:ilvl w:val="0"/>
          <w:numId w:val="0"/>
        </w:numPr>
      </w:pPr>
    </w:p>
    <w:sectPr w:rsidR="008857ED" w:rsidRPr="00514122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50E12" w14:textId="77777777" w:rsidR="00590502" w:rsidRDefault="00590502" w:rsidP="00C6554A">
      <w:pPr>
        <w:spacing w:before="0" w:after="0" w:line="240" w:lineRule="auto"/>
      </w:pPr>
      <w:r>
        <w:separator/>
      </w:r>
    </w:p>
  </w:endnote>
  <w:endnote w:type="continuationSeparator" w:id="0">
    <w:p w14:paraId="7719E504" w14:textId="77777777" w:rsidR="00590502" w:rsidRDefault="005905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8F8B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F6B6" w14:textId="77777777" w:rsidR="00590502" w:rsidRDefault="0059050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861247B" w14:textId="77777777" w:rsidR="00590502" w:rsidRDefault="005905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5"/>
    <w:rsid w:val="0004049D"/>
    <w:rsid w:val="00113977"/>
    <w:rsid w:val="0012578E"/>
    <w:rsid w:val="002554CD"/>
    <w:rsid w:val="00293B83"/>
    <w:rsid w:val="002B4294"/>
    <w:rsid w:val="00333D0D"/>
    <w:rsid w:val="003D2F27"/>
    <w:rsid w:val="00401DC4"/>
    <w:rsid w:val="004116B5"/>
    <w:rsid w:val="004C049F"/>
    <w:rsid w:val="005000E2"/>
    <w:rsid w:val="00590502"/>
    <w:rsid w:val="006A3CE7"/>
    <w:rsid w:val="008857ED"/>
    <w:rsid w:val="0089714F"/>
    <w:rsid w:val="00995EC5"/>
    <w:rsid w:val="00AE3E87"/>
    <w:rsid w:val="00B108F8"/>
    <w:rsid w:val="00C604D5"/>
    <w:rsid w:val="00C6554A"/>
    <w:rsid w:val="00CA7033"/>
    <w:rsid w:val="00D63A3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87744"/>
  <w15:chartTrackingRefBased/>
  <w15:docId w15:val="{5D06A2D8-E837-45C9-8BB9-B23A24A8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Templates\Relat&#243;rio%20para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para estudante com fotografia.dotx</Template>
  <TotalTime>20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Sérgio Filipe Ribeiro Dos Santos</cp:lastModifiedBy>
  <cp:revision>11</cp:revision>
  <dcterms:created xsi:type="dcterms:W3CDTF">2020-11-15T22:24:00Z</dcterms:created>
  <dcterms:modified xsi:type="dcterms:W3CDTF">2020-11-15T23:47:00Z</dcterms:modified>
</cp:coreProperties>
</file>